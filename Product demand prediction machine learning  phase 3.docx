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542A" w14:textId="1315FE5A" w:rsidR="003B2E44" w:rsidRDefault="00AE45F2">
      <w:pPr>
        <w:pStyle w:val="Heading1"/>
      </w:pPr>
      <w:r>
        <w:t xml:space="preserve">Product demand prediction machine learning </w:t>
      </w:r>
    </w:p>
    <w:p w14:paraId="001F2AA7" w14:textId="671370B5" w:rsidR="003B2E44" w:rsidRDefault="003B2E44" w:rsidP="00AE45F2">
      <w:pPr>
        <w:pStyle w:val="ListNumber"/>
        <w:numPr>
          <w:ilvl w:val="0"/>
          <w:numId w:val="0"/>
        </w:numPr>
        <w:ind w:left="432" w:hanging="432"/>
      </w:pPr>
    </w:p>
    <w:p w14:paraId="3FF8F9BF" w14:textId="22E73D9F" w:rsidR="00522103" w:rsidRDefault="00A00DBB" w:rsidP="00BC65D6">
      <w:pPr>
        <w:pStyle w:val="ListNumber"/>
        <w:numPr>
          <w:ilvl w:val="0"/>
          <w:numId w:val="0"/>
        </w:numPr>
      </w:pPr>
      <w:r>
        <w:rPr>
          <w:b/>
          <w:bCs/>
          <w:i/>
          <w:iCs/>
          <w:color w:val="EF8271" w:themeColor="accent2"/>
        </w:rPr>
        <w:t xml:space="preserve">                                             </w:t>
      </w:r>
      <w:r w:rsidR="00522103" w:rsidRPr="00A30C8E">
        <w:rPr>
          <w:b/>
          <w:bCs/>
          <w:i/>
          <w:iCs/>
          <w:color w:val="EF8271" w:themeColor="accent2"/>
          <w:u w:val="single"/>
        </w:rPr>
        <w:t>Project Description</w:t>
      </w:r>
    </w:p>
    <w:p w14:paraId="4D91F724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>The goal of this project is to develop a machine learning model that can accurately predict the demand for a specific product or a group of products. This prediction will be based on historical sales data and potentially other relevant features. The project involves several key components:</w:t>
      </w:r>
    </w:p>
    <w:p w14:paraId="73C30959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1C4AA368" w14:textId="6356EB35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 w:rsidRPr="0044004C">
        <w:rPr>
          <w:b/>
          <w:bCs/>
          <w:color w:val="002060"/>
          <w:u w:val="single"/>
        </w:rPr>
        <w:t xml:space="preserve">1. </w:t>
      </w:r>
      <w:r w:rsidRPr="006E5F77">
        <w:rPr>
          <w:b/>
          <w:bCs/>
          <w:color w:val="002060"/>
          <w:u w:val="single"/>
        </w:rPr>
        <w:t>Data Collection</w:t>
      </w:r>
    </w:p>
    <w:p w14:paraId="766B7ADC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Gather historical data on product sales, including timestamps, quantities sold, and any other relevant features such as pricing, promotions, and seasonal factors.</w:t>
      </w:r>
    </w:p>
    <w:p w14:paraId="14553EF6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Data sources may include point-of-sale records, online sales data, and inventory levels.</w:t>
      </w:r>
    </w:p>
    <w:p w14:paraId="255D3291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0369BE4B" w14:textId="3D7753E3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2. Data Preprocessing</w:t>
      </w:r>
    </w:p>
    <w:p w14:paraId="0AB60004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Clean and preprocess the collected data. This involves handling missing values, outliers, and data normalization.</w:t>
      </w:r>
    </w:p>
    <w:p w14:paraId="032B58D9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Create a suitable dataset for training and testing the machine learning model.</w:t>
      </w:r>
    </w:p>
    <w:p w14:paraId="30FC2392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53ED6E5C" w14:textId="314B63F7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3. Feature Engineering</w:t>
      </w:r>
    </w:p>
    <w:p w14:paraId="56AF937E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Extract and engineer relevant features from the data that can help improve the accuracy of demand prediction.</w:t>
      </w:r>
    </w:p>
    <w:p w14:paraId="28BA1AF9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lastRenderedPageBreak/>
        <w:t xml:space="preserve">   - These features could include seasonality, product category, and historical sales trends.</w:t>
      </w:r>
    </w:p>
    <w:p w14:paraId="06A97FE7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2F9C724C" w14:textId="7B8E104E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4. Model Selection</w:t>
      </w:r>
    </w:p>
    <w:p w14:paraId="1FD99BFD" w14:textId="0854C471" w:rsidR="00522103" w:rsidRDefault="00522103" w:rsidP="00522103">
      <w:pPr>
        <w:pStyle w:val="ListNumber"/>
        <w:numPr>
          <w:ilvl w:val="0"/>
          <w:numId w:val="15"/>
        </w:numPr>
      </w:pPr>
      <w:r>
        <w:t xml:space="preserve">Choose a machine learning model for demand prediction. Common choices include time series forecasting models like ARIMA, regression models, or more advanced models like </w:t>
      </w:r>
      <w:proofErr w:type="spellStart"/>
      <w:r>
        <w:t>XGBoost</w:t>
      </w:r>
      <w:proofErr w:type="spellEnd"/>
      <w:r>
        <w:t xml:space="preserve"> or neural networks.</w:t>
      </w:r>
    </w:p>
    <w:p w14:paraId="7A41EC3C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4E10A3E5" w14:textId="6CB2364A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5. Model Training</w:t>
      </w:r>
    </w:p>
    <w:p w14:paraId="6F6C69D2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Split the dataset into training and testing sets.</w:t>
      </w:r>
    </w:p>
    <w:p w14:paraId="2D249121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   - Train the selected model using the training data and tune </w:t>
      </w:r>
      <w:proofErr w:type="spellStart"/>
      <w:r>
        <w:t>hyperparameters</w:t>
      </w:r>
      <w:proofErr w:type="spellEnd"/>
      <w:r>
        <w:t xml:space="preserve"> to optimize its performance.</w:t>
      </w:r>
    </w:p>
    <w:p w14:paraId="6EE071C8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3379FAD8" w14:textId="6DDD0518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6. Evaluation</w:t>
      </w:r>
    </w:p>
    <w:p w14:paraId="69990D9A" w14:textId="4900D7DA" w:rsidR="00522103" w:rsidRDefault="00522103" w:rsidP="00522103">
      <w:pPr>
        <w:pStyle w:val="ListNumber"/>
        <w:numPr>
          <w:ilvl w:val="0"/>
          <w:numId w:val="15"/>
        </w:numPr>
      </w:pPr>
      <w:r>
        <w:t>Assess the model’s performance using appropriate evaluation metrics such as Mean Absolute Error (MAE), Mean Squared Error (MSE), or Root Mean Squared Error (RMSE).</w:t>
      </w:r>
    </w:p>
    <w:p w14:paraId="2FABC4AF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6BA52B17" w14:textId="57975999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7. Deployment</w:t>
      </w:r>
    </w:p>
    <w:p w14:paraId="3A72F011" w14:textId="4065ADF9" w:rsidR="00522103" w:rsidRDefault="00522103" w:rsidP="00522103">
      <w:pPr>
        <w:pStyle w:val="ListNumber"/>
        <w:numPr>
          <w:ilvl w:val="0"/>
          <w:numId w:val="15"/>
        </w:numPr>
      </w:pPr>
      <w:r>
        <w:t>Deploy the trained model to make real-time or batch predictions for future product demand.</w:t>
      </w:r>
    </w:p>
    <w:p w14:paraId="6670866D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05E20407" w14:textId="096D54D8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t>8. Continuous Improvement</w:t>
      </w:r>
    </w:p>
    <w:p w14:paraId="4AC140C2" w14:textId="360DA97E" w:rsidR="00522103" w:rsidRDefault="00522103" w:rsidP="00522103">
      <w:pPr>
        <w:pStyle w:val="ListNumber"/>
        <w:numPr>
          <w:ilvl w:val="0"/>
          <w:numId w:val="15"/>
        </w:numPr>
      </w:pPr>
      <w:r>
        <w:t>Implement monitoring and feedback loops to continuously improve the model’s accuracy as new data becomes available.</w:t>
      </w:r>
    </w:p>
    <w:p w14:paraId="72DE1F80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4E6B6736" w14:textId="0672E275" w:rsidR="00522103" w:rsidRPr="00E21C7F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E21C7F">
        <w:rPr>
          <w:b/>
          <w:bCs/>
          <w:color w:val="002060"/>
          <w:u w:val="single"/>
        </w:rPr>
        <w:lastRenderedPageBreak/>
        <w:t>9. Reporting and Visualization</w:t>
      </w:r>
    </w:p>
    <w:p w14:paraId="09636A3F" w14:textId="452C0FAE" w:rsidR="00522103" w:rsidRDefault="00522103" w:rsidP="00522103">
      <w:pPr>
        <w:pStyle w:val="ListNumber"/>
        <w:numPr>
          <w:ilvl w:val="0"/>
          <w:numId w:val="15"/>
        </w:numPr>
      </w:pPr>
      <w:r>
        <w:t>Present the project results through clear visualizations and reports to stakeholders.</w:t>
      </w:r>
    </w:p>
    <w:p w14:paraId="45EFAE61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1701A19F" w14:textId="3996E6C7" w:rsidR="00522103" w:rsidRPr="00A26794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A26794">
        <w:rPr>
          <w:b/>
          <w:bCs/>
          <w:color w:val="002060"/>
          <w:u w:val="single"/>
        </w:rPr>
        <w:t>10. Documentation</w:t>
      </w:r>
    </w:p>
    <w:p w14:paraId="34A21732" w14:textId="466255EF" w:rsidR="00522103" w:rsidRDefault="00522103" w:rsidP="00522103">
      <w:pPr>
        <w:pStyle w:val="ListNumber"/>
        <w:numPr>
          <w:ilvl w:val="0"/>
          <w:numId w:val="15"/>
        </w:numPr>
      </w:pPr>
      <w:r>
        <w:t>Document the entire project, including data sources, preprocessing steps, model selection, and deployment instructions.</w:t>
      </w:r>
    </w:p>
    <w:p w14:paraId="4960A91D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1C44901C" w14:textId="5A69F61B" w:rsidR="00522103" w:rsidRPr="00A26794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A26794">
        <w:rPr>
          <w:b/>
          <w:bCs/>
          <w:color w:val="002060"/>
          <w:u w:val="single"/>
        </w:rPr>
        <w:t>11. Conclusion</w:t>
      </w:r>
    </w:p>
    <w:p w14:paraId="0D593C18" w14:textId="1A9BF87C" w:rsidR="00522103" w:rsidRDefault="00522103" w:rsidP="00522103">
      <w:pPr>
        <w:pStyle w:val="ListNumber"/>
        <w:numPr>
          <w:ilvl w:val="0"/>
          <w:numId w:val="15"/>
        </w:numPr>
      </w:pPr>
      <w:r>
        <w:t>Summarize the project’s outcomes and discuss potential business impacts, such as optimizing inventory management and improving customer satisfaction.</w:t>
      </w:r>
    </w:p>
    <w:p w14:paraId="336327DB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p w14:paraId="7DFCCCCE" w14:textId="4F4B2BA9" w:rsidR="00522103" w:rsidRPr="00A26794" w:rsidRDefault="00522103" w:rsidP="00AE45F2">
      <w:pPr>
        <w:pStyle w:val="ListNumber"/>
        <w:numPr>
          <w:ilvl w:val="0"/>
          <w:numId w:val="0"/>
        </w:numPr>
        <w:ind w:left="432" w:hanging="432"/>
        <w:rPr>
          <w:b/>
          <w:bCs/>
          <w:color w:val="002060"/>
          <w:u w:val="single"/>
        </w:rPr>
      </w:pPr>
      <w:r w:rsidRPr="00A26794">
        <w:rPr>
          <w:b/>
          <w:bCs/>
          <w:color w:val="002060"/>
          <w:u w:val="single"/>
        </w:rPr>
        <w:t>12. Future Enhancements</w:t>
      </w:r>
    </w:p>
    <w:p w14:paraId="6649E947" w14:textId="6C986192" w:rsidR="00522103" w:rsidRDefault="00522103" w:rsidP="00522103">
      <w:pPr>
        <w:pStyle w:val="ListNumber"/>
        <w:numPr>
          <w:ilvl w:val="0"/>
          <w:numId w:val="15"/>
        </w:numPr>
      </w:pPr>
      <w:r>
        <w:t>Suggest potential enhancements or extensions to the project, such as integrating external data sources or exploring advanced forecasting methods.</w:t>
      </w:r>
    </w:p>
    <w:p w14:paraId="380C4E57" w14:textId="77777777" w:rsidR="00A00DBB" w:rsidRDefault="00A00DBB" w:rsidP="00A26794">
      <w:pPr>
        <w:pStyle w:val="ListNumber"/>
        <w:numPr>
          <w:ilvl w:val="0"/>
          <w:numId w:val="0"/>
        </w:numPr>
        <w:rPr>
          <w:b/>
          <w:bCs/>
          <w:i/>
          <w:iCs/>
          <w:color w:val="E63B21" w:themeColor="accent2" w:themeShade="BF"/>
          <w:u w:val="single"/>
        </w:rPr>
      </w:pPr>
    </w:p>
    <w:p w14:paraId="0CDB6CF6" w14:textId="00F5A3A8" w:rsidR="00A00DBB" w:rsidRPr="00A00DBB" w:rsidRDefault="00A00DBB" w:rsidP="00A26794">
      <w:pPr>
        <w:pStyle w:val="ListNumber"/>
        <w:numPr>
          <w:ilvl w:val="0"/>
          <w:numId w:val="0"/>
        </w:numPr>
        <w:rPr>
          <w:b/>
          <w:bCs/>
          <w:i/>
          <w:iCs/>
          <w:color w:val="E63B21" w:themeColor="accent2" w:themeShade="BF"/>
          <w:u w:val="single"/>
        </w:rPr>
      </w:pPr>
      <w:r>
        <w:rPr>
          <w:b/>
          <w:bCs/>
          <w:i/>
          <w:iCs/>
          <w:color w:val="E63B21" w:themeColor="accent2" w:themeShade="BF"/>
        </w:rPr>
        <w:t xml:space="preserve">                                         </w:t>
      </w:r>
      <w:r w:rsidR="00272189" w:rsidRPr="00A00DBB">
        <w:rPr>
          <w:b/>
          <w:bCs/>
          <w:i/>
          <w:iCs/>
          <w:color w:val="E63B21" w:themeColor="accent2" w:themeShade="BF"/>
          <w:u w:val="single"/>
        </w:rPr>
        <w:t>Payton pr</w:t>
      </w:r>
      <w:r w:rsidRPr="00A00DBB">
        <w:rPr>
          <w:b/>
          <w:bCs/>
          <w:i/>
          <w:iCs/>
          <w:color w:val="E63B21" w:themeColor="accent2" w:themeShade="BF"/>
          <w:u w:val="single"/>
        </w:rPr>
        <w:t xml:space="preserve">ogram </w:t>
      </w:r>
    </w:p>
    <w:p w14:paraId="61A40F93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Import necessary libraries</w:t>
      </w:r>
    </w:p>
    <w:p w14:paraId="6DF66B51" w14:textId="3675E663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Import pandas as </w:t>
      </w:r>
      <w:proofErr w:type="spellStart"/>
      <w:r>
        <w:t>pd</w:t>
      </w:r>
      <w:proofErr w:type="spellEnd"/>
    </w:p>
    <w:p w14:paraId="217FF85D" w14:textId="74CDD973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67DDE1" w14:textId="0503FE8B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CB7CF43" w14:textId="56D5E6D3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29724F7" w14:textId="478BF94C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>, r2_score</w:t>
      </w:r>
    </w:p>
    <w:p w14:paraId="2B71F997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4E80D1DF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lastRenderedPageBreak/>
        <w:t># Load your dataset</w:t>
      </w:r>
    </w:p>
    <w:p w14:paraId="3F0044CF" w14:textId="403625E6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Data = </w:t>
      </w:r>
      <w:proofErr w:type="spellStart"/>
      <w:r>
        <w:t>pd.read_csv</w:t>
      </w:r>
      <w:proofErr w:type="spellEnd"/>
      <w:r>
        <w:t>(‘</w:t>
      </w:r>
      <w:proofErr w:type="spellStart"/>
      <w:r>
        <w:t>your_dataset.csv</w:t>
      </w:r>
      <w:proofErr w:type="spellEnd"/>
      <w:r>
        <w:t>’)</w:t>
      </w:r>
    </w:p>
    <w:p w14:paraId="085C8927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61064960" w14:textId="7E6EA226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Prepare your data – You might need to preprocess and feature engineer your data</w:t>
      </w:r>
    </w:p>
    <w:p w14:paraId="4939C828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48C09008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Split the data into training and testing sets</w:t>
      </w:r>
    </w:p>
    <w:p w14:paraId="1E625328" w14:textId="4BF30A7E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X = data[[‘Feature1’, ‘Feature2’, …]]  # Your relevant features</w:t>
      </w:r>
    </w:p>
    <w:p w14:paraId="3D1CED9D" w14:textId="2F354AFA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Y = data[‘Demand’]  # Target variable</w:t>
      </w:r>
    </w:p>
    <w:p w14:paraId="19D46FD6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05D32961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0E73067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1038A1CF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Create and train the model</w:t>
      </w:r>
    </w:p>
    <w:p w14:paraId="67A43320" w14:textId="0DFAE64B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 xml:space="preserve">Model = </w:t>
      </w:r>
      <w:proofErr w:type="spellStart"/>
      <w:r>
        <w:t>LinearRegression</w:t>
      </w:r>
      <w:proofErr w:type="spellEnd"/>
      <w:r>
        <w:t>()</w:t>
      </w:r>
    </w:p>
    <w:p w14:paraId="214A43EB" w14:textId="4F757A52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91C5A6D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0FC5C917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Make predictions</w:t>
      </w:r>
    </w:p>
    <w:p w14:paraId="31C02164" w14:textId="51D03E48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2CDCF59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1C9850E4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Evaluate the model</w:t>
      </w:r>
    </w:p>
    <w:p w14:paraId="1A640037" w14:textId="328F5E4F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968F91A" w14:textId="47789D1A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B2919FD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12D6B396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Print the evaluation metrics</w:t>
      </w:r>
    </w:p>
    <w:p w14:paraId="51B44F91" w14:textId="0D19E56A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Print(</w:t>
      </w:r>
      <w:proofErr w:type="spellStart"/>
      <w:r>
        <w:t>f”Mean</w:t>
      </w:r>
      <w:proofErr w:type="spellEnd"/>
      <w:r>
        <w:t xml:space="preserve"> Squared Error: {</w:t>
      </w:r>
      <w:proofErr w:type="spellStart"/>
      <w:r>
        <w:t>mse</w:t>
      </w:r>
      <w:proofErr w:type="spellEnd"/>
      <w:r>
        <w:t>}”)</w:t>
      </w:r>
    </w:p>
    <w:p w14:paraId="0D5D51DC" w14:textId="7FA5D684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lastRenderedPageBreak/>
        <w:t>Print(</w:t>
      </w:r>
      <w:proofErr w:type="spellStart"/>
      <w:r>
        <w:t>f”R</w:t>
      </w:r>
      <w:proofErr w:type="spellEnd"/>
      <w:r>
        <w:t>-squared: {r2}”)</w:t>
      </w:r>
    </w:p>
    <w:p w14:paraId="501A12C7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</w:p>
    <w:p w14:paraId="134F3C6E" w14:textId="77777777" w:rsidR="00272189" w:rsidRDefault="00272189" w:rsidP="00AE45F2">
      <w:pPr>
        <w:pStyle w:val="ListNumber"/>
        <w:numPr>
          <w:ilvl w:val="0"/>
          <w:numId w:val="0"/>
        </w:numPr>
        <w:ind w:left="432" w:hanging="432"/>
      </w:pPr>
      <w:r>
        <w:t># Now, you can use the trained model to predict demand for new data</w:t>
      </w:r>
    </w:p>
    <w:p w14:paraId="4452169C" w14:textId="77777777" w:rsidR="00522103" w:rsidRDefault="00522103" w:rsidP="00AE45F2">
      <w:pPr>
        <w:pStyle w:val="ListNumber"/>
        <w:numPr>
          <w:ilvl w:val="0"/>
          <w:numId w:val="0"/>
        </w:numPr>
        <w:ind w:left="432" w:hanging="432"/>
      </w:pPr>
    </w:p>
    <w:sectPr w:rsidR="00522103">
      <w:footerReference w:type="default" r:id="rId7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66B1" w14:textId="77777777" w:rsidR="00AE45F2" w:rsidRDefault="00AE45F2">
      <w:pPr>
        <w:spacing w:after="0" w:line="240" w:lineRule="auto"/>
      </w:pPr>
      <w:r>
        <w:separator/>
      </w:r>
    </w:p>
    <w:p w14:paraId="556476AE" w14:textId="77777777" w:rsidR="00AE45F2" w:rsidRDefault="00AE45F2"/>
    <w:p w14:paraId="0A29DE03" w14:textId="77777777" w:rsidR="00AE45F2" w:rsidRDefault="00AE45F2"/>
  </w:endnote>
  <w:endnote w:type="continuationSeparator" w:id="0">
    <w:p w14:paraId="66D7396B" w14:textId="77777777" w:rsidR="00AE45F2" w:rsidRDefault="00AE45F2">
      <w:pPr>
        <w:spacing w:after="0" w:line="240" w:lineRule="auto"/>
      </w:pPr>
      <w:r>
        <w:continuationSeparator/>
      </w:r>
    </w:p>
    <w:p w14:paraId="69C29E27" w14:textId="77777777" w:rsidR="00AE45F2" w:rsidRDefault="00AE45F2"/>
    <w:p w14:paraId="6A3A3EAB" w14:textId="77777777" w:rsidR="00AE45F2" w:rsidRDefault="00AE4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65006" w14:textId="77777777" w:rsidR="003B2E44" w:rsidRDefault="00F2550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00F0" w14:textId="77777777" w:rsidR="00AE45F2" w:rsidRDefault="00AE45F2">
      <w:pPr>
        <w:spacing w:after="0" w:line="240" w:lineRule="auto"/>
      </w:pPr>
      <w:r>
        <w:separator/>
      </w:r>
    </w:p>
    <w:p w14:paraId="0294E0D8" w14:textId="77777777" w:rsidR="00AE45F2" w:rsidRDefault="00AE45F2"/>
    <w:p w14:paraId="24825E51" w14:textId="77777777" w:rsidR="00AE45F2" w:rsidRDefault="00AE45F2"/>
  </w:footnote>
  <w:footnote w:type="continuationSeparator" w:id="0">
    <w:p w14:paraId="2FDD6588" w14:textId="77777777" w:rsidR="00AE45F2" w:rsidRDefault="00AE45F2">
      <w:pPr>
        <w:spacing w:after="0" w:line="240" w:lineRule="auto"/>
      </w:pPr>
      <w:r>
        <w:continuationSeparator/>
      </w:r>
    </w:p>
    <w:p w14:paraId="5B8CE87F" w14:textId="77777777" w:rsidR="00AE45F2" w:rsidRDefault="00AE45F2"/>
    <w:p w14:paraId="47C04506" w14:textId="77777777" w:rsidR="00AE45F2" w:rsidRDefault="00AE45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B4F03"/>
    <w:multiLevelType w:val="hybridMultilevel"/>
    <w:tmpl w:val="C2363A70"/>
    <w:lvl w:ilvl="0" w:tplc="FFFFFFFF">
      <w:numFmt w:val="bullet"/>
      <w:lvlText w:val="-"/>
      <w:lvlJc w:val="left"/>
      <w:pPr>
        <w:ind w:left="594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num w:numId="1" w16cid:durableId="836724617">
    <w:abstractNumId w:val="9"/>
  </w:num>
  <w:num w:numId="2" w16cid:durableId="2067021329">
    <w:abstractNumId w:val="8"/>
  </w:num>
  <w:num w:numId="3" w16cid:durableId="1797681103">
    <w:abstractNumId w:val="7"/>
  </w:num>
  <w:num w:numId="4" w16cid:durableId="1853301163">
    <w:abstractNumId w:val="6"/>
  </w:num>
  <w:num w:numId="5" w16cid:durableId="139150352">
    <w:abstractNumId w:val="5"/>
  </w:num>
  <w:num w:numId="6" w16cid:durableId="1849708856">
    <w:abstractNumId w:val="4"/>
  </w:num>
  <w:num w:numId="7" w16cid:durableId="546844975">
    <w:abstractNumId w:val="3"/>
  </w:num>
  <w:num w:numId="8" w16cid:durableId="1961034942">
    <w:abstractNumId w:val="2"/>
  </w:num>
  <w:num w:numId="9" w16cid:durableId="1973320422">
    <w:abstractNumId w:val="1"/>
  </w:num>
  <w:num w:numId="10" w16cid:durableId="1585407842">
    <w:abstractNumId w:val="0"/>
  </w:num>
  <w:num w:numId="11" w16cid:durableId="1277524911">
    <w:abstractNumId w:val="11"/>
  </w:num>
  <w:num w:numId="12" w16cid:durableId="1807697373">
    <w:abstractNumId w:val="9"/>
    <w:lvlOverride w:ilvl="0">
      <w:startOverride w:val="1"/>
    </w:lvlOverride>
  </w:num>
  <w:num w:numId="13" w16cid:durableId="591206229">
    <w:abstractNumId w:val="10"/>
  </w:num>
  <w:num w:numId="14" w16cid:durableId="754545921">
    <w:abstractNumId w:val="11"/>
  </w:num>
  <w:num w:numId="15" w16cid:durableId="1493983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F2"/>
    <w:rsid w:val="00272189"/>
    <w:rsid w:val="003B2E44"/>
    <w:rsid w:val="0044004C"/>
    <w:rsid w:val="00522103"/>
    <w:rsid w:val="006E5F77"/>
    <w:rsid w:val="00A00DBB"/>
    <w:rsid w:val="00A26794"/>
    <w:rsid w:val="00A30C8E"/>
    <w:rsid w:val="00AE45F2"/>
    <w:rsid w:val="00BC65D6"/>
    <w:rsid w:val="00E21C7F"/>
    <w:rsid w:val="00F2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5024"/>
  <w15:chartTrackingRefBased/>
  <w15:docId w15:val="{8C40569D-8CBD-C048-B35A-C38298C2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CA1633-84F9-754D-8FE4-398B737F6FFE%7dtf50002046.dotx" TargetMode="External" 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{CBCA1633-84F9-754D-8FE4-398B737F6FFE}tf50002046.dotx</Template>
  <TotalTime>2</TotalTime>
  <Pages>5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2023-10-17T09:57:00Z</dcterms:created>
  <dcterms:modified xsi:type="dcterms:W3CDTF">2023-10-17T09:57:00Z</dcterms:modified>
</cp:coreProperties>
</file>